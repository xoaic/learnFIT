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35124B00" w:rsidR="004A77B3" w:rsidRDefault="003C5E0A">
      <w:pPr>
        <w:pStyle w:val="Tiu"/>
        <w:jc w:val="right"/>
      </w:pPr>
      <w:r>
        <w:t>Database Management System</w:t>
      </w:r>
    </w:p>
    <w:p w14:paraId="02681B33" w14:textId="680DE88B" w:rsidR="00A14903" w:rsidRDefault="00226C6E" w:rsidP="00DD6D1F">
      <w:pPr>
        <w:pStyle w:val="Tiu"/>
        <w:ind w:firstLine="720"/>
        <w:jc w:val="right"/>
        <w:sectPr w:rsidR="00A1490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>System Document</w:t>
      </w:r>
    </w:p>
    <w:p w14:paraId="34860BA6" w14:textId="1EDE17BA" w:rsidR="004A77B3" w:rsidRDefault="00226C6E" w:rsidP="00A366DC">
      <w:pPr>
        <w:pStyle w:val="Tiu"/>
      </w:pPr>
      <w:r>
        <w:lastRenderedPageBreak/>
        <w:t>System Document</w:t>
      </w:r>
    </w:p>
    <w:p w14:paraId="1579B4A7" w14:textId="77777777" w:rsidR="004A77B3" w:rsidRDefault="009E1705">
      <w:pPr>
        <w:pStyle w:val="u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15B0A264" w14:textId="2FCA055A" w:rsidR="00A14903" w:rsidRDefault="00226C6E" w:rsidP="00A14903">
      <w:pPr>
        <w:pStyle w:val="ThnVnban"/>
      </w:pPr>
      <w:r w:rsidRPr="00226C6E">
        <w:t xml:space="preserve">This document </w:t>
      </w:r>
      <w:r>
        <w:t>captures</w:t>
      </w:r>
      <w:r w:rsidRPr="00226C6E">
        <w:t xml:space="preserve"> the system used in this project instead of the </w:t>
      </w:r>
      <w:r>
        <w:t>code</w:t>
      </w:r>
      <w:r w:rsidR="009D002A" w:rsidRPr="009D002A">
        <w:t>.</w:t>
      </w:r>
    </w:p>
    <w:p w14:paraId="02A9DB1F" w14:textId="516E8B3A" w:rsidR="009D002A" w:rsidRDefault="00226C6E" w:rsidP="009D002A">
      <w:pPr>
        <w:pStyle w:val="u1"/>
      </w:pPr>
      <w:r>
        <w:t>cPanel interface</w:t>
      </w:r>
    </w:p>
    <w:p w14:paraId="267E5957" w14:textId="7E8D15DE" w:rsidR="002F481C" w:rsidRDefault="00CC2DFD" w:rsidP="00226C6E">
      <w:pPr>
        <w:ind w:left="720"/>
      </w:pPr>
      <w:r>
        <w:rPr>
          <w:noProof/>
        </w:rPr>
        <w:drawing>
          <wp:inline distT="0" distB="0" distL="0" distR="0" wp14:anchorId="692BE0BA" wp14:editId="68EF36DF">
            <wp:extent cx="5315773" cy="1059180"/>
            <wp:effectExtent l="0" t="0" r="0" b="7620"/>
            <wp:docPr id="1" name="Hình ảnh 1" descr="Ảnh có chứa văn bản, thiết bị điện tử, máy chiếu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thiết bị điện tử, máy chiếu, ảnh chụp màn hình&#10;&#10;Mô tả được tạo tự độ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31" cy="10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D6B9" w14:textId="2D20283D" w:rsidR="00CC2DFD" w:rsidRDefault="00CC2DFD" w:rsidP="00CC2DFD">
      <w:pPr>
        <w:pStyle w:val="u1"/>
      </w:pPr>
      <w:r>
        <w:t>Management system</w:t>
      </w:r>
    </w:p>
    <w:p w14:paraId="45B46F12" w14:textId="7D72376B" w:rsidR="00CC2DFD" w:rsidRDefault="00CC2DFD" w:rsidP="00CC2DFD">
      <w:pPr>
        <w:pStyle w:val="u2"/>
      </w:pPr>
      <w:r>
        <w:t>Database Management</w:t>
      </w:r>
    </w:p>
    <w:p w14:paraId="21C4ED86" w14:textId="3C18F8E1" w:rsidR="00CC2DFD" w:rsidRDefault="00CC2DFD" w:rsidP="00CC2DFD">
      <w:pPr>
        <w:ind w:left="720"/>
      </w:pPr>
      <w:r>
        <w:rPr>
          <w:noProof/>
        </w:rPr>
        <w:drawing>
          <wp:inline distT="0" distB="0" distL="0" distR="0" wp14:anchorId="25B0AEB9" wp14:editId="24C43857">
            <wp:extent cx="5317432" cy="1687830"/>
            <wp:effectExtent l="0" t="0" r="0" b="762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32" cy="16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0D9" w14:textId="2E18A92C" w:rsidR="00CC2DFD" w:rsidRDefault="00CC2DFD" w:rsidP="00CC2DFD">
      <w:pPr>
        <w:ind w:left="720"/>
      </w:pPr>
      <w:r>
        <w:rPr>
          <w:noProof/>
        </w:rPr>
        <w:drawing>
          <wp:inline distT="0" distB="0" distL="0" distR="0" wp14:anchorId="6F431092" wp14:editId="52109886">
            <wp:extent cx="5316855" cy="2253415"/>
            <wp:effectExtent l="0" t="0" r="0" b="0"/>
            <wp:docPr id="3" name="Hình ảnh 3" descr="Ảnh có chứa văn bản, màn hình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màn hình, ảnh chụp màn hình, trong nhà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29" cy="22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63DA" w14:textId="1FE93314" w:rsidR="00AF0783" w:rsidRDefault="00AF0783" w:rsidP="00CC2DFD">
      <w:pPr>
        <w:ind w:left="720"/>
      </w:pPr>
      <w:r>
        <w:t xml:space="preserve">The </w:t>
      </w:r>
      <w:r w:rsidR="00606333">
        <w:t>small new window:</w:t>
      </w:r>
    </w:p>
    <w:p w14:paraId="031ED8A0" w14:textId="3E83231A" w:rsidR="00AF0783" w:rsidRDefault="00AF0783" w:rsidP="00CC2DFD">
      <w:pPr>
        <w:ind w:left="720"/>
      </w:pPr>
      <w:r>
        <w:rPr>
          <w:noProof/>
        </w:rPr>
        <w:lastRenderedPageBreak/>
        <w:drawing>
          <wp:inline distT="0" distB="0" distL="0" distR="0" wp14:anchorId="40ACE197" wp14:editId="2FFD89EA">
            <wp:extent cx="5177451" cy="2072640"/>
            <wp:effectExtent l="0" t="0" r="4445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51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9B0" w14:textId="50593D7D" w:rsidR="00AF0783" w:rsidRDefault="00AF0783" w:rsidP="00CC2DFD">
      <w:pPr>
        <w:ind w:left="720"/>
      </w:pPr>
      <w:r>
        <w:t>The notification page</w:t>
      </w:r>
      <w:r w:rsidR="00606333">
        <w:t>:</w:t>
      </w:r>
    </w:p>
    <w:p w14:paraId="5A43BBE7" w14:textId="70BBDC75" w:rsidR="00AF0783" w:rsidRDefault="00AF0783" w:rsidP="00CC2DFD">
      <w:pPr>
        <w:ind w:left="720"/>
      </w:pPr>
      <w:r>
        <w:rPr>
          <w:noProof/>
        </w:rPr>
        <w:drawing>
          <wp:inline distT="0" distB="0" distL="0" distR="0" wp14:anchorId="008632C2" wp14:editId="79DD8ED0">
            <wp:extent cx="5177155" cy="841841"/>
            <wp:effectExtent l="0" t="0" r="444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43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589B" w14:textId="0A98B93C" w:rsidR="00AF0783" w:rsidRDefault="00AF0783" w:rsidP="00CC2DFD">
      <w:pPr>
        <w:ind w:left="720"/>
      </w:pPr>
      <w:r>
        <w:t>The waning message</w:t>
      </w:r>
      <w:r w:rsidR="00606333">
        <w:t>:</w:t>
      </w:r>
    </w:p>
    <w:p w14:paraId="3C9E7FB9" w14:textId="2CD60849" w:rsidR="00AF0783" w:rsidRDefault="00AF0783" w:rsidP="00CC2DFD">
      <w:pPr>
        <w:ind w:left="720"/>
      </w:pPr>
      <w:r>
        <w:rPr>
          <w:noProof/>
        </w:rPr>
        <w:drawing>
          <wp:inline distT="0" distB="0" distL="0" distR="0" wp14:anchorId="2A089C2E" wp14:editId="27D5EC22">
            <wp:extent cx="5177155" cy="817504"/>
            <wp:effectExtent l="0" t="0" r="4445" b="190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493" cy="8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3E7" w14:textId="557B3FFC" w:rsidR="00AF0783" w:rsidRDefault="00AF0783" w:rsidP="00AF0783">
      <w:pPr>
        <w:pStyle w:val="u2"/>
      </w:pPr>
      <w:r>
        <w:t>Database User Management</w:t>
      </w:r>
    </w:p>
    <w:p w14:paraId="55140E69" w14:textId="5503CC74" w:rsidR="00AF0783" w:rsidRDefault="00AF0783" w:rsidP="00CC2DFD">
      <w:pPr>
        <w:ind w:left="720"/>
      </w:pPr>
      <w:r>
        <w:rPr>
          <w:noProof/>
        </w:rPr>
        <w:drawing>
          <wp:inline distT="0" distB="0" distL="0" distR="0" wp14:anchorId="121E21A8" wp14:editId="3021125B">
            <wp:extent cx="5105400" cy="1803798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59" cy="18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2A8" w14:textId="3608DB86" w:rsidR="00AF0783" w:rsidRDefault="00AF0783" w:rsidP="00CC2DFD">
      <w:pPr>
        <w:ind w:left="720"/>
      </w:pPr>
      <w:r>
        <w:rPr>
          <w:noProof/>
        </w:rPr>
        <w:drawing>
          <wp:inline distT="0" distB="0" distL="0" distR="0" wp14:anchorId="0E107C44" wp14:editId="6FAC0A02">
            <wp:extent cx="5151120" cy="1172760"/>
            <wp:effectExtent l="0" t="0" r="0" b="889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70" cy="11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73A2" w14:textId="787B557B" w:rsidR="00AF0783" w:rsidRDefault="00AF0783" w:rsidP="00CC2DFD">
      <w:pPr>
        <w:ind w:left="720"/>
      </w:pPr>
      <w:r>
        <w:rPr>
          <w:noProof/>
        </w:rPr>
        <w:lastRenderedPageBreak/>
        <w:drawing>
          <wp:inline distT="0" distB="0" distL="0" distR="0" wp14:anchorId="2E8B45D9" wp14:editId="79C8F980">
            <wp:extent cx="5135880" cy="1976436"/>
            <wp:effectExtent l="0" t="0" r="7620" b="508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77" cy="19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66E0" w14:textId="2006D797" w:rsidR="00AF0783" w:rsidRDefault="00AF0783" w:rsidP="00AF0783">
      <w:pPr>
        <w:pStyle w:val="u2"/>
      </w:pPr>
      <w:r>
        <w:t>Remote Database Management</w:t>
      </w:r>
    </w:p>
    <w:p w14:paraId="41897673" w14:textId="40C8689A" w:rsidR="00606333" w:rsidRDefault="00606333" w:rsidP="00606333">
      <w:pPr>
        <w:ind w:left="720"/>
      </w:pPr>
      <w:r>
        <w:rPr>
          <w:noProof/>
        </w:rPr>
        <w:drawing>
          <wp:inline distT="0" distB="0" distL="0" distR="0" wp14:anchorId="75379385" wp14:editId="71721624">
            <wp:extent cx="5105400" cy="1162351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339" cy="11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A9CB" w14:textId="78050B0E" w:rsidR="00606333" w:rsidRPr="00606333" w:rsidRDefault="00606333" w:rsidP="00606333">
      <w:pPr>
        <w:ind w:left="720"/>
      </w:pPr>
      <w:r>
        <w:rPr>
          <w:noProof/>
        </w:rPr>
        <w:drawing>
          <wp:inline distT="0" distB="0" distL="0" distR="0" wp14:anchorId="74860029" wp14:editId="2B68C384">
            <wp:extent cx="5135880" cy="863662"/>
            <wp:effectExtent l="0" t="0" r="762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001" cy="8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33" w:rsidRPr="00606333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7E94" w14:textId="77777777" w:rsidR="007742BC" w:rsidRDefault="007742BC">
      <w:pPr>
        <w:spacing w:line="240" w:lineRule="auto"/>
      </w:pPr>
      <w:r>
        <w:separator/>
      </w:r>
    </w:p>
  </w:endnote>
  <w:endnote w:type="continuationSeparator" w:id="0">
    <w:p w14:paraId="6BF160A7" w14:textId="77777777" w:rsidR="007742BC" w:rsidRDefault="00774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70D9B0A" w14:textId="77777777" w:rsidR="004A77B3" w:rsidRDefault="004A77B3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10193417" w:rsidR="004A77B3" w:rsidRDefault="009E1705">
          <w:pPr>
            <w:jc w:val="center"/>
          </w:pPr>
          <w:r>
            <w:sym w:font="Symbol" w:char="F0D3"/>
          </w:r>
          <w:r w:rsidR="009D002A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6C6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012807BF" w14:textId="77777777" w:rsidR="004A77B3" w:rsidRDefault="004A77B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385F" w14:textId="77777777" w:rsidR="007742BC" w:rsidRDefault="007742BC">
      <w:pPr>
        <w:spacing w:line="240" w:lineRule="auto"/>
      </w:pPr>
      <w:r>
        <w:separator/>
      </w:r>
    </w:p>
  </w:footnote>
  <w:footnote w:type="continuationSeparator" w:id="0">
    <w:p w14:paraId="1112065E" w14:textId="77777777" w:rsidR="007742BC" w:rsidRDefault="00774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24467F85" w:rsidR="004A77B3" w:rsidRDefault="00DD6D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7DC28EC8" w:rsidR="004A77B3" w:rsidRDefault="00A366DC">
          <w:r>
            <w:t>D</w:t>
          </w:r>
          <w:fldSimple w:instr=" SUBJECT  \* MERGEFORMAT ">
            <w:r>
              <w:t>atabase Management System</w:t>
            </w:r>
          </w:fldSimple>
        </w:p>
      </w:tc>
      <w:tc>
        <w:tcPr>
          <w:tcW w:w="3179" w:type="dxa"/>
        </w:tcPr>
        <w:p w14:paraId="597CA690" w14:textId="1CEE51BD" w:rsidR="004A77B3" w:rsidRDefault="004A77B3">
          <w:pPr>
            <w:tabs>
              <w:tab w:val="left" w:pos="1135"/>
            </w:tabs>
            <w:spacing w:before="40"/>
            <w:ind w:right="68"/>
          </w:pPr>
        </w:p>
      </w:tc>
    </w:tr>
    <w:tr w:rsidR="004A77B3" w14:paraId="1AD1143C" w14:textId="77777777">
      <w:tc>
        <w:tcPr>
          <w:tcW w:w="6379" w:type="dxa"/>
        </w:tcPr>
        <w:p w14:paraId="376EA92B" w14:textId="5608A457" w:rsidR="004A77B3" w:rsidRDefault="00226C6E">
          <w:r>
            <w:t>System Document</w:t>
          </w:r>
        </w:p>
      </w:tc>
      <w:tc>
        <w:tcPr>
          <w:tcW w:w="3179" w:type="dxa"/>
        </w:tcPr>
        <w:p w14:paraId="2B5C9BC8" w14:textId="5CA6A532" w:rsidR="004A77B3" w:rsidRDefault="009E1705">
          <w:r>
            <w:t xml:space="preserve">  Issue Date:  </w:t>
          </w:r>
          <w:r w:rsidR="00A366DC">
            <w:t>09/12/2021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2BEC87AB" w:rsidR="004A77B3" w:rsidRDefault="004A77B3"/>
      </w:tc>
    </w:tr>
  </w:tbl>
  <w:p w14:paraId="0657A732" w14:textId="77777777" w:rsidR="004A77B3" w:rsidRDefault="004A77B3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8640F15"/>
    <w:multiLevelType w:val="hybridMultilevel"/>
    <w:tmpl w:val="8E90D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226C6E"/>
    <w:rsid w:val="002D3094"/>
    <w:rsid w:val="002F481C"/>
    <w:rsid w:val="003C5E0A"/>
    <w:rsid w:val="004A77B3"/>
    <w:rsid w:val="005666F9"/>
    <w:rsid w:val="00606333"/>
    <w:rsid w:val="0064508B"/>
    <w:rsid w:val="007742BC"/>
    <w:rsid w:val="009576D3"/>
    <w:rsid w:val="009D002A"/>
    <w:rsid w:val="009E1705"/>
    <w:rsid w:val="00A14903"/>
    <w:rsid w:val="00A366DC"/>
    <w:rsid w:val="00AA40C6"/>
    <w:rsid w:val="00AF0783"/>
    <w:rsid w:val="00CC2DFD"/>
    <w:rsid w:val="00DD6D1F"/>
    <w:rsid w:val="00E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9D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36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Xoai Chua Cola</cp:lastModifiedBy>
  <cp:revision>7</cp:revision>
  <cp:lastPrinted>1999-10-18T09:04:00Z</cp:lastPrinted>
  <dcterms:created xsi:type="dcterms:W3CDTF">2021-11-25T03:07:00Z</dcterms:created>
  <dcterms:modified xsi:type="dcterms:W3CDTF">2021-12-10T01:31:00Z</dcterms:modified>
</cp:coreProperties>
</file>